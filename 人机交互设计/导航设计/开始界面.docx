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r>
        <w:rPr>
          <w:rFonts w:eastAsia="宋体"/>
          <w:kern w:val="2"/>
          <w:sz w:val="21"/>
          <w:lang w:val="en-US" w:eastAsia="zh-CN"/>
        </w:rPr>
        <w:pict>
          <v:shape id="图片 8" o:spid="_x0000_s1026" type="#_x0000_t75" style="height:200.4pt;width:216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10E54EA4"/>
    <w:rsid w:val="20AE1991"/>
    <w:rsid w:val="22AB4264"/>
    <w:rsid w:val="4E16249E"/>
    <w:rsid w:val="72821846"/>
    <w:rsid w:val="73820AFB"/>
    <w:rsid w:val="77B25407"/>
    <w:rsid w:val="7C9E6C5D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2015-10-31T04:31:24Z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
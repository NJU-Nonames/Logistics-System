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eastAsia="宋体"/>
          <w:kern w:val="2"/>
          <w:sz w:val="21"/>
          <w:lang w:val="en-US" w:eastAsia="zh-CN"/>
        </w:rPr>
        <w:pict>
          <v:shape id="图片 6" o:spid="_x0000_s1026" type="#_x0000_t75" style="height:345.05pt;width:340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3820AFB"/>
    <w:rsid w:val="22AB4264"/>
    <w:rsid w:val="4E16249E"/>
    <w:rsid w:val="72821846"/>
    <w:rsid w:val="73820AFB"/>
    <w:rsid w:val="77B25407"/>
    <w:rsid w:val="7C9E6C5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2015-10-31T03:48:00Z</dcterms:created>
  <dc:creator>这菜咸了</dc:creator>
  <cp:lastModifiedBy>这菜咸了</cp:lastModifiedBy>
  <dcterms:modified xsi:type="dcterms:W3CDTF">2015-10-31T04:24:19Z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
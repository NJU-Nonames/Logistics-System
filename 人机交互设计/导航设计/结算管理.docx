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4" o:spid="_x0000_s1026" type="#_x0000_t75" style="height:207.6pt;width:340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4E16249E"/>
    <w:rsid w:val="73820AFB"/>
    <w:rsid w:val="77B25407"/>
    <w:rsid w:val="7C9E6C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2015-10-31T04:14:25Z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